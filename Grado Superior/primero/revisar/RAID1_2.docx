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0BE3" w14:textId="77777777" w:rsidR="00250761" w:rsidRPr="009D6F90" w:rsidRDefault="00250761" w:rsidP="000D05D4">
      <w:pPr>
        <w:pStyle w:val="T1"/>
        <w:rPr>
          <w:rFonts w:ascii="Courier New" w:hAnsi="Courier New" w:cs="Courier New"/>
        </w:rPr>
      </w:pPr>
      <w:r w:rsidRPr="009D6F90">
        <w:rPr>
          <w:rFonts w:ascii="Courier New" w:hAnsi="Courier New" w:cs="Courier New"/>
        </w:rPr>
        <w:t>Introducción</w:t>
      </w:r>
    </w:p>
    <w:p w14:paraId="41E404B8" w14:textId="5B06A62D" w:rsidR="0071287B" w:rsidRPr="009D6F90" w:rsidRDefault="002F1B8F" w:rsidP="00250761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Usa</w:t>
      </w:r>
      <w:r w:rsidR="00D73E8A">
        <w:rPr>
          <w:rFonts w:ascii="Courier New" w:hAnsi="Courier New" w:cs="Courier New"/>
          <w:color w:val="000000"/>
          <w:sz w:val="20"/>
          <w:szCs w:val="20"/>
        </w:rPr>
        <w:t>r una</w:t>
      </w:r>
      <w:r w:rsidR="000D05D4" w:rsidRPr="009D6F90">
        <w:rPr>
          <w:rFonts w:ascii="Courier New" w:hAnsi="Courier New" w:cs="Courier New"/>
          <w:color w:val="000000"/>
          <w:sz w:val="20"/>
          <w:szCs w:val="20"/>
        </w:rPr>
        <w:t xml:space="preserve"> máquina virtual</w:t>
      </w:r>
      <w:r w:rsidR="00D73E8A">
        <w:rPr>
          <w:rFonts w:ascii="Courier New" w:hAnsi="Courier New" w:cs="Courier New"/>
          <w:color w:val="000000"/>
          <w:sz w:val="20"/>
          <w:szCs w:val="20"/>
        </w:rPr>
        <w:t xml:space="preserve">, que tenga dos discos duros dinámicos y con un volumen RAID-1 creado, en esta práctica </w:t>
      </w:r>
      <w:r w:rsidR="00F6479D">
        <w:rPr>
          <w:rFonts w:ascii="Courier New" w:hAnsi="Courier New" w:cs="Courier New"/>
          <w:color w:val="000000"/>
          <w:sz w:val="20"/>
          <w:szCs w:val="20"/>
        </w:rPr>
        <w:t>simularemos la caída de uno de lo</w:t>
      </w:r>
      <w:r w:rsidR="00E34EDA">
        <w:rPr>
          <w:rFonts w:ascii="Courier New" w:hAnsi="Courier New" w:cs="Courier New"/>
          <w:color w:val="000000"/>
          <w:sz w:val="20"/>
          <w:szCs w:val="20"/>
        </w:rPr>
        <w:t>s discos que forman el volumen RAID-1</w:t>
      </w:r>
      <w:r w:rsidR="005028CE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395D272" w14:textId="77777777" w:rsidR="0071287B" w:rsidRPr="009D6F90" w:rsidRDefault="0071287B" w:rsidP="000D05D4">
      <w:pPr>
        <w:pStyle w:val="T1"/>
        <w:rPr>
          <w:rFonts w:ascii="Courier New" w:hAnsi="Courier New" w:cs="Courier New"/>
        </w:rPr>
      </w:pPr>
      <w:r w:rsidRPr="009D6F90">
        <w:rPr>
          <w:rFonts w:ascii="Courier New" w:hAnsi="Courier New" w:cs="Courier New"/>
        </w:rPr>
        <w:t>Objetivos</w:t>
      </w:r>
    </w:p>
    <w:p w14:paraId="05B743D2" w14:textId="77777777" w:rsidR="0071287B" w:rsidRDefault="004C3BE1" w:rsidP="00250761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Aprender</w:t>
      </w:r>
      <w:r w:rsidR="00F6479D">
        <w:rPr>
          <w:rFonts w:ascii="Courier New" w:hAnsi="Courier New" w:cs="Courier New"/>
          <w:color w:val="000000"/>
          <w:sz w:val="20"/>
          <w:szCs w:val="20"/>
        </w:rPr>
        <w:t xml:space="preserve"> a detectar el fallo físico de un disco duro que forma parte de un volumen RAID-1 en un s</w:t>
      </w:r>
      <w:r w:rsidR="005028CE">
        <w:rPr>
          <w:rFonts w:ascii="Courier New" w:hAnsi="Courier New" w:cs="Courier New"/>
          <w:color w:val="000000"/>
          <w:sz w:val="20"/>
          <w:szCs w:val="20"/>
        </w:rPr>
        <w:t xml:space="preserve">istema </w:t>
      </w:r>
      <w:r w:rsidR="00E34EDA">
        <w:rPr>
          <w:rFonts w:ascii="Courier New" w:hAnsi="Courier New" w:cs="Courier New"/>
          <w:color w:val="000000"/>
          <w:sz w:val="20"/>
          <w:szCs w:val="20"/>
        </w:rPr>
        <w:t>Windows.</w:t>
      </w:r>
    </w:p>
    <w:p w14:paraId="62B1920C" w14:textId="77777777" w:rsidR="0071287B" w:rsidRPr="009D6F90" w:rsidRDefault="0071287B" w:rsidP="000D05D4">
      <w:pPr>
        <w:pStyle w:val="T1"/>
        <w:rPr>
          <w:rFonts w:ascii="Courier New" w:hAnsi="Courier New" w:cs="Courier New"/>
        </w:rPr>
      </w:pPr>
      <w:r w:rsidRPr="009D6F90">
        <w:rPr>
          <w:rFonts w:ascii="Courier New" w:hAnsi="Courier New" w:cs="Courier New"/>
        </w:rPr>
        <w:t>Notas de ayuda</w:t>
      </w:r>
    </w:p>
    <w:p w14:paraId="513CD07E" w14:textId="77777777" w:rsidR="0071287B" w:rsidRPr="009D6F90" w:rsidRDefault="00F4637B" w:rsidP="009E29E0">
      <w:pPr>
        <w:pStyle w:val="T2"/>
        <w:numPr>
          <w:ilvl w:val="0"/>
          <w:numId w:val="4"/>
        </w:numPr>
        <w:ind w:left="142" w:hanging="207"/>
        <w:rPr>
          <w:rFonts w:ascii="Courier New" w:hAnsi="Courier New" w:cs="Courier New"/>
        </w:rPr>
      </w:pPr>
      <w:r w:rsidRPr="009D6F90">
        <w:rPr>
          <w:rFonts w:ascii="Courier New" w:hAnsi="Courier New" w:cs="Courier New"/>
        </w:rPr>
        <w:t>Necesitamos:</w:t>
      </w:r>
    </w:p>
    <w:p w14:paraId="25174E76" w14:textId="77777777" w:rsidR="00E34EDA" w:rsidRPr="009D6F90" w:rsidRDefault="00E34EDA" w:rsidP="00E34EDA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Una MV con el S.O. Windows </w:t>
      </w:r>
      <w:r w:rsidR="00A464A8">
        <w:rPr>
          <w:rFonts w:ascii="Courier New" w:hAnsi="Courier New" w:cs="Courier New"/>
          <w:color w:val="000000"/>
          <w:sz w:val="20"/>
          <w:szCs w:val="20"/>
        </w:rPr>
        <w:t>10</w:t>
      </w:r>
      <w:r w:rsidR="002F1B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(RAID1_Práctica1_Windows), que tiene un volumen RAID1 de dos discos.</w:t>
      </w:r>
    </w:p>
    <w:p w14:paraId="0A29D2CC" w14:textId="77777777" w:rsidR="00F4637B" w:rsidRPr="009D6F90" w:rsidRDefault="00F4637B" w:rsidP="00250761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1888BFE" w14:textId="77777777" w:rsidR="00C57357" w:rsidRPr="009D6F90" w:rsidRDefault="00250761" w:rsidP="00E04677">
      <w:pPr>
        <w:pStyle w:val="T1"/>
        <w:rPr>
          <w:rFonts w:ascii="Courier New" w:hAnsi="Courier New" w:cs="Courier New"/>
        </w:rPr>
      </w:pPr>
      <w:proofErr w:type="gramStart"/>
      <w:r w:rsidRPr="009D6F90">
        <w:rPr>
          <w:rFonts w:ascii="Courier New" w:hAnsi="Courier New" w:cs="Courier New"/>
        </w:rPr>
        <w:t>Documentos a entregar</w:t>
      </w:r>
      <w:proofErr w:type="gramEnd"/>
      <w:r w:rsidRPr="009D6F90">
        <w:rPr>
          <w:rFonts w:ascii="Courier New" w:hAnsi="Courier New" w:cs="Courier New"/>
        </w:rPr>
        <w:t xml:space="preserve"> </w:t>
      </w:r>
    </w:p>
    <w:p w14:paraId="6E6F455F" w14:textId="356A0CF9" w:rsidR="00C57357" w:rsidRPr="009D6F90" w:rsidRDefault="00E04677" w:rsidP="00250761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9D6F90">
        <w:rPr>
          <w:rFonts w:ascii="Courier New" w:hAnsi="Courier New" w:cs="Courier New"/>
          <w:color w:val="000000"/>
          <w:sz w:val="20"/>
          <w:szCs w:val="20"/>
        </w:rPr>
        <w:t xml:space="preserve">Un documento con el nombre: </w:t>
      </w:r>
      <w:r w:rsidR="00BC6439" w:rsidRPr="00BC6439">
        <w:rPr>
          <w:rFonts w:ascii="Courier New" w:hAnsi="Courier New" w:cs="Courier New"/>
          <w:b/>
          <w:color w:val="000000"/>
          <w:sz w:val="20"/>
          <w:szCs w:val="20"/>
        </w:rPr>
        <w:t>RAID</w:t>
      </w:r>
      <w:r w:rsidR="00B2347B">
        <w:rPr>
          <w:rFonts w:ascii="Courier New" w:hAnsi="Courier New" w:cs="Courier New"/>
          <w:b/>
          <w:color w:val="000000"/>
          <w:sz w:val="20"/>
          <w:szCs w:val="20"/>
        </w:rPr>
        <w:t>1</w:t>
      </w:r>
      <w:r w:rsidR="00BC6439" w:rsidRPr="00BC6439">
        <w:rPr>
          <w:rFonts w:ascii="Courier New" w:hAnsi="Courier New" w:cs="Courier New"/>
          <w:b/>
          <w:color w:val="000000"/>
          <w:sz w:val="20"/>
          <w:szCs w:val="20"/>
        </w:rPr>
        <w:t>_</w:t>
      </w:r>
      <w:r w:rsidRPr="009D6F90">
        <w:rPr>
          <w:rFonts w:ascii="Courier New" w:hAnsi="Courier New" w:cs="Courier New"/>
          <w:b/>
          <w:color w:val="FF0000"/>
          <w:sz w:val="20"/>
          <w:szCs w:val="20"/>
        </w:rPr>
        <w:t>NombreAlumno</w:t>
      </w:r>
      <w:r w:rsidRPr="009D6F90">
        <w:rPr>
          <w:rFonts w:ascii="Courier New" w:hAnsi="Courier New" w:cs="Courier New"/>
          <w:color w:val="000000"/>
          <w:sz w:val="20"/>
          <w:szCs w:val="20"/>
        </w:rPr>
        <w:t xml:space="preserve"> con las pantallas más representativas del proceso junto </w:t>
      </w:r>
      <w:proofErr w:type="gramStart"/>
      <w:r w:rsidRPr="009D6F90">
        <w:rPr>
          <w:rFonts w:ascii="Courier New" w:hAnsi="Courier New" w:cs="Courier New"/>
          <w:color w:val="000000"/>
          <w:sz w:val="20"/>
          <w:szCs w:val="20"/>
        </w:rPr>
        <w:t>a  las</w:t>
      </w:r>
      <w:proofErr w:type="gramEnd"/>
      <w:r w:rsidRPr="009D6F90">
        <w:rPr>
          <w:rFonts w:ascii="Courier New" w:hAnsi="Courier New" w:cs="Courier New"/>
          <w:color w:val="000000"/>
          <w:sz w:val="20"/>
          <w:szCs w:val="20"/>
        </w:rPr>
        <w:t xml:space="preserve"> dudas que te han surgido y como las has resuelto.</w:t>
      </w:r>
    </w:p>
    <w:p w14:paraId="3DC52CE6" w14:textId="77777777" w:rsidR="00250761" w:rsidRPr="009D6F90" w:rsidRDefault="00250761" w:rsidP="000D05D4">
      <w:pPr>
        <w:pStyle w:val="T1"/>
        <w:rPr>
          <w:rFonts w:ascii="Courier New" w:hAnsi="Courier New" w:cs="Courier New"/>
        </w:rPr>
      </w:pPr>
      <w:r w:rsidRPr="009D6F90">
        <w:rPr>
          <w:rFonts w:ascii="Courier New" w:hAnsi="Courier New" w:cs="Courier New"/>
        </w:rPr>
        <w:t>-Trabajo a realizar:</w:t>
      </w:r>
    </w:p>
    <w:p w14:paraId="50583B69" w14:textId="77777777" w:rsidR="004611FE" w:rsidRPr="009D6F90" w:rsidRDefault="00250761" w:rsidP="009E29E0">
      <w:pPr>
        <w:pStyle w:val="T2"/>
        <w:numPr>
          <w:ilvl w:val="0"/>
          <w:numId w:val="4"/>
        </w:numPr>
        <w:ind w:left="142" w:hanging="207"/>
        <w:rPr>
          <w:rFonts w:ascii="Courier New" w:hAnsi="Courier New" w:cs="Courier New"/>
        </w:rPr>
      </w:pPr>
      <w:r w:rsidRPr="009D6F90">
        <w:rPr>
          <w:rFonts w:ascii="Courier New" w:hAnsi="Courier New" w:cs="Courier New"/>
        </w:rPr>
        <w:t>Introducción</w:t>
      </w:r>
    </w:p>
    <w:p w14:paraId="63EC0C66" w14:textId="52C6F2E0" w:rsidR="004611FE" w:rsidRPr="009D6F90" w:rsidRDefault="00BC6439" w:rsidP="00250761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Usaremos la MV</w:t>
      </w:r>
      <w:r w:rsidR="003E6C7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3E6C7B" w:rsidRPr="00F6479D">
        <w:rPr>
          <w:rFonts w:ascii="Courier New" w:hAnsi="Courier New" w:cs="Courier New"/>
          <w:b/>
          <w:color w:val="000000"/>
          <w:sz w:val="20"/>
          <w:szCs w:val="20"/>
        </w:rPr>
        <w:t>RAID</w:t>
      </w:r>
      <w:r w:rsidR="00B2347B">
        <w:rPr>
          <w:rFonts w:ascii="Courier New" w:hAnsi="Courier New" w:cs="Courier New"/>
          <w:b/>
          <w:color w:val="000000"/>
          <w:sz w:val="20"/>
          <w:szCs w:val="20"/>
        </w:rPr>
        <w:t>1</w:t>
      </w:r>
    </w:p>
    <w:p w14:paraId="71A49C6A" w14:textId="77777777" w:rsidR="00250761" w:rsidRPr="009D6F90" w:rsidRDefault="00250761" w:rsidP="009E29E0">
      <w:pPr>
        <w:pStyle w:val="T2"/>
        <w:numPr>
          <w:ilvl w:val="0"/>
          <w:numId w:val="4"/>
        </w:numPr>
        <w:ind w:left="142" w:hanging="207"/>
        <w:rPr>
          <w:rFonts w:ascii="Courier New" w:hAnsi="Courier New" w:cs="Courier New"/>
        </w:rPr>
      </w:pPr>
      <w:r w:rsidRPr="009D6F90">
        <w:rPr>
          <w:rFonts w:ascii="Courier New" w:hAnsi="Courier New" w:cs="Courier New"/>
        </w:rPr>
        <w:t>Enunciado</w:t>
      </w:r>
    </w:p>
    <w:p w14:paraId="531175E8" w14:textId="77777777" w:rsidR="00C57357" w:rsidRPr="009D6F90" w:rsidRDefault="003E6C7B" w:rsidP="00250761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Simular la caída de un disco duro que f</w:t>
      </w:r>
      <w:r w:rsidR="00E34EDA">
        <w:rPr>
          <w:rFonts w:ascii="Courier New" w:hAnsi="Courier New" w:cs="Courier New"/>
          <w:color w:val="000000"/>
          <w:sz w:val="20"/>
          <w:szCs w:val="20"/>
        </w:rPr>
        <w:t xml:space="preserve">orma parte de un volumen </w:t>
      </w:r>
      <w:r w:rsidR="00A464A8">
        <w:rPr>
          <w:rFonts w:ascii="Courier New" w:hAnsi="Courier New" w:cs="Courier New"/>
          <w:color w:val="000000"/>
          <w:sz w:val="20"/>
          <w:szCs w:val="20"/>
        </w:rPr>
        <w:t>RAID-1 en un Windows Server 10</w:t>
      </w:r>
      <w:r w:rsidR="00E34ED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FE53898" w14:textId="77777777" w:rsidR="00751C95" w:rsidRDefault="00751C95">
      <w:p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77B90DF6" w14:textId="77777777" w:rsidR="00C57357" w:rsidRPr="009D6F90" w:rsidRDefault="00C57357" w:rsidP="00250761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59820B" w14:textId="77777777" w:rsidR="00C57357" w:rsidRPr="009D6F90" w:rsidRDefault="00C57357" w:rsidP="00C5735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/>
          <w:color w:val="1F497D" w:themeColor="text2"/>
          <w:sz w:val="20"/>
          <w:szCs w:val="20"/>
        </w:rPr>
      </w:pPr>
      <w:r w:rsidRPr="009D6F90">
        <w:rPr>
          <w:rFonts w:ascii="Courier New" w:hAnsi="Courier New" w:cs="Courier New"/>
          <w:color w:val="000000"/>
          <w:sz w:val="20"/>
          <w:szCs w:val="20"/>
        </w:rPr>
        <w:t>-</w:t>
      </w:r>
      <w:r w:rsidRPr="009D6F90">
        <w:rPr>
          <w:rFonts w:ascii="Courier New" w:hAnsi="Courier New" w:cs="Courier New"/>
          <w:b/>
          <w:color w:val="1F497D" w:themeColor="text2"/>
          <w:sz w:val="20"/>
          <w:szCs w:val="20"/>
        </w:rPr>
        <w:t>Proceso a seguir:</w:t>
      </w:r>
    </w:p>
    <w:p w14:paraId="31DE9439" w14:textId="5B7503C6" w:rsidR="005E563F" w:rsidRPr="003E6C7B" w:rsidRDefault="00E34EDA" w:rsidP="00A276C8">
      <w:pPr>
        <w:pStyle w:val="NormalWeb"/>
        <w:numPr>
          <w:ilvl w:val="0"/>
          <w:numId w:val="2"/>
        </w:numPr>
        <w:spacing w:before="0" w:beforeAutospacing="0" w:after="120" w:afterAutospacing="0" w:line="276" w:lineRule="auto"/>
        <w:ind w:left="714" w:hanging="357"/>
        <w:rPr>
          <w:rFonts w:ascii="Courier New" w:hAnsi="Courier New" w:cs="Courier New"/>
          <w:color w:val="000000"/>
          <w:sz w:val="20"/>
          <w:szCs w:val="20"/>
          <w:lang w:val="es-AR"/>
        </w:rPr>
      </w:pPr>
      <w:r>
        <w:rPr>
          <w:rFonts w:ascii="Courier New" w:hAnsi="Courier New" w:cs="Courier New"/>
          <w:color w:val="000000"/>
          <w:sz w:val="20"/>
          <w:szCs w:val="20"/>
        </w:rPr>
        <w:t>Arrancamos la MV y q</w:t>
      </w:r>
      <w:proofErr w:type="spellStart"/>
      <w:r w:rsidR="00D73E8A">
        <w:rPr>
          <w:rFonts w:ascii="Courier New" w:hAnsi="Courier New" w:cs="Courier New"/>
          <w:color w:val="000000"/>
          <w:sz w:val="20"/>
          <w:szCs w:val="20"/>
          <w:lang w:val="es-AR"/>
        </w:rPr>
        <w:t>uitamos</w:t>
      </w:r>
      <w:proofErr w:type="spellEnd"/>
      <w:r w:rsidR="003E6C7B"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uno de los dos discos de 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>2</w:t>
      </w:r>
      <w:r w:rsidR="005E563F"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GB 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>miembros del volumen RAID1</w:t>
      </w:r>
      <w:r w:rsidR="003E6C7B">
        <w:rPr>
          <w:rFonts w:ascii="Courier New" w:hAnsi="Courier New" w:cs="Courier New"/>
          <w:color w:val="000000"/>
          <w:sz w:val="20"/>
          <w:szCs w:val="20"/>
          <w:lang w:val="es-AR"/>
        </w:rPr>
        <w:t>.</w:t>
      </w:r>
    </w:p>
    <w:p w14:paraId="42E91956" w14:textId="77777777" w:rsidR="00EE2259" w:rsidRPr="00E34EDA" w:rsidRDefault="00E34EDA" w:rsidP="00A276C8">
      <w:pPr>
        <w:pStyle w:val="Prrafodelista"/>
        <w:numPr>
          <w:ilvl w:val="0"/>
          <w:numId w:val="2"/>
        </w:numPr>
        <w:spacing w:after="120"/>
        <w:rPr>
          <w:rFonts w:ascii="Courier New" w:hAnsi="Courier New" w:cs="Courier New"/>
          <w:b/>
          <w:bCs/>
          <w:sz w:val="20"/>
          <w:szCs w:val="20"/>
        </w:rPr>
      </w:pPr>
      <w:r w:rsidRPr="00E34EDA">
        <w:rPr>
          <w:rStyle w:val="Ttulo2Car"/>
          <w:rFonts w:ascii="Courier New" w:eastAsia="Calibri" w:hAnsi="Courier New" w:cs="Courier New"/>
          <w:b w:val="0"/>
          <w:color w:val="auto"/>
          <w:sz w:val="20"/>
          <w:szCs w:val="20"/>
        </w:rPr>
        <w:t xml:space="preserve">Comprobamos que seguimos teniendo acceso al volumen a pesar de que falta un disco duro y de que el volumen se encuentra en </w:t>
      </w:r>
      <w:r w:rsidRPr="00E34EDA">
        <w:rPr>
          <w:rStyle w:val="Ttulo2Car"/>
          <w:rFonts w:ascii="Courier New" w:eastAsia="Calibri" w:hAnsi="Courier New" w:cs="Courier New"/>
          <w:i/>
          <w:color w:val="auto"/>
          <w:sz w:val="20"/>
          <w:szCs w:val="20"/>
        </w:rPr>
        <w:t>Error de Redundancia</w:t>
      </w:r>
      <w:r w:rsidRPr="00E34EDA">
        <w:rPr>
          <w:rStyle w:val="Ttulo2Car"/>
          <w:rFonts w:ascii="Courier New" w:eastAsia="Calibri" w:hAnsi="Courier New" w:cs="Courier New"/>
          <w:b w:val="0"/>
          <w:color w:val="auto"/>
          <w:sz w:val="20"/>
          <w:szCs w:val="20"/>
        </w:rPr>
        <w:t>.</w:t>
      </w:r>
      <w:r w:rsidRPr="00E34EDA">
        <w:rPr>
          <w:rFonts w:ascii="Courier New" w:hAnsi="Courier New" w:cs="Courier New"/>
          <w:sz w:val="20"/>
          <w:szCs w:val="20"/>
          <w:lang w:val="es-AR"/>
        </w:rPr>
        <w:t xml:space="preserve"> </w:t>
      </w:r>
    </w:p>
    <w:p w14:paraId="037DCECA" w14:textId="77777777" w:rsidR="00E34EDA" w:rsidRPr="00E34EDA" w:rsidRDefault="00E34EDA" w:rsidP="00A276C8">
      <w:pPr>
        <w:pStyle w:val="Prrafodelista"/>
        <w:numPr>
          <w:ilvl w:val="0"/>
          <w:numId w:val="2"/>
        </w:numPr>
        <w:spacing w:after="1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s-AR"/>
        </w:rPr>
        <w:t>Reiniciar el ordenador para ver si al arrancar seguimos teniendo acceso al volumen degradado.</w:t>
      </w:r>
    </w:p>
    <w:p w14:paraId="2A48CD2D" w14:textId="3B5C16A4" w:rsidR="00250761" w:rsidRPr="009D6F90" w:rsidRDefault="009E29E0" w:rsidP="000D05D4">
      <w:pPr>
        <w:pStyle w:val="T1"/>
        <w:rPr>
          <w:rFonts w:ascii="Courier New" w:hAnsi="Courier New" w:cs="Courier New"/>
        </w:rPr>
      </w:pPr>
      <w:r w:rsidRPr="009D6F90">
        <w:rPr>
          <w:rFonts w:ascii="Courier New" w:hAnsi="Courier New" w:cs="Courier New"/>
        </w:rPr>
        <w:t>Evaluación</w:t>
      </w:r>
    </w:p>
    <w:p w14:paraId="45F3F517" w14:textId="77777777" w:rsidR="005E35A4" w:rsidRPr="009D6F90" w:rsidRDefault="009061C4" w:rsidP="005E35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1. </w:t>
      </w:r>
      <w:r w:rsidR="005E35A4" w:rsidRPr="009D6F90">
        <w:rPr>
          <w:rFonts w:ascii="Courier New" w:hAnsi="Courier New" w:cs="Courier New"/>
          <w:sz w:val="20"/>
          <w:szCs w:val="20"/>
        </w:rPr>
        <w:t xml:space="preserve">Se valorará de manera visual que el alumno </w:t>
      </w:r>
      <w:r w:rsidR="00DE4B85">
        <w:rPr>
          <w:rFonts w:ascii="Courier New" w:hAnsi="Courier New" w:cs="Courier New"/>
          <w:sz w:val="20"/>
          <w:szCs w:val="20"/>
        </w:rPr>
        <w:t>compruebe que falta un disco duro y que sigue teniendo acceso al volumen degradado.</w:t>
      </w:r>
    </w:p>
    <w:p w14:paraId="3B0E409B" w14:textId="77475580" w:rsidR="005E35A4" w:rsidRDefault="009061C4" w:rsidP="005E35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</w:t>
      </w:r>
      <w:r w:rsidR="005E35A4" w:rsidRPr="009D6F90">
        <w:rPr>
          <w:rFonts w:ascii="Courier New" w:hAnsi="Courier New" w:cs="Courier New"/>
          <w:sz w:val="20"/>
          <w:szCs w:val="20"/>
        </w:rPr>
        <w:t>E</w:t>
      </w:r>
      <w:r w:rsidR="00D73E8A">
        <w:rPr>
          <w:rFonts w:ascii="Courier New" w:hAnsi="Courier New" w:cs="Courier New"/>
          <w:sz w:val="20"/>
          <w:szCs w:val="20"/>
        </w:rPr>
        <w:t>n el</w:t>
      </w:r>
      <w:r w:rsidR="005E35A4" w:rsidRPr="009D6F90">
        <w:rPr>
          <w:rFonts w:ascii="Courier New" w:hAnsi="Courier New" w:cs="Courier New"/>
          <w:sz w:val="20"/>
          <w:szCs w:val="20"/>
        </w:rPr>
        <w:t xml:space="preserve"> documento exigido</w:t>
      </w:r>
      <w:r w:rsidR="00D73E8A">
        <w:rPr>
          <w:rFonts w:ascii="Courier New" w:hAnsi="Courier New" w:cs="Courier New"/>
          <w:sz w:val="20"/>
          <w:szCs w:val="20"/>
        </w:rPr>
        <w:t xml:space="preserve"> contestarás a las dos preguntas siguientes:</w:t>
      </w:r>
    </w:p>
    <w:p w14:paraId="2CD15E90" w14:textId="23C2F0E5" w:rsidR="005940A0" w:rsidRPr="00D73E8A" w:rsidRDefault="005940A0" w:rsidP="00D73E8A">
      <w:pPr>
        <w:pStyle w:val="Prrafodelista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D73E8A">
        <w:rPr>
          <w:rFonts w:ascii="Courier New" w:hAnsi="Courier New" w:cs="Courier New"/>
          <w:sz w:val="20"/>
          <w:szCs w:val="20"/>
        </w:rPr>
        <w:t>¿Podemos quedarnos tranquilos según estamos ahora?</w:t>
      </w:r>
    </w:p>
    <w:p w14:paraId="7725957F" w14:textId="282211F0" w:rsidR="005940A0" w:rsidRPr="00D73E8A" w:rsidRDefault="005940A0" w:rsidP="00D73E8A">
      <w:pPr>
        <w:pStyle w:val="Prrafodelista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D73E8A">
        <w:rPr>
          <w:rFonts w:ascii="Courier New" w:hAnsi="Courier New" w:cs="Courier New"/>
          <w:sz w:val="20"/>
          <w:szCs w:val="20"/>
        </w:rPr>
        <w:t>¿Qué deberíamos hacer con urgencia?</w:t>
      </w:r>
    </w:p>
    <w:sectPr w:rsidR="005940A0" w:rsidRPr="00D73E8A" w:rsidSect="00724149">
      <w:headerReference w:type="default" r:id="rId7"/>
      <w:footerReference w:type="default" r:id="rId8"/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48B9" w14:textId="77777777" w:rsidR="00724149" w:rsidRDefault="00724149" w:rsidP="00067EEC">
      <w:pPr>
        <w:spacing w:after="0" w:line="240" w:lineRule="auto"/>
      </w:pPr>
      <w:r>
        <w:separator/>
      </w:r>
    </w:p>
  </w:endnote>
  <w:endnote w:type="continuationSeparator" w:id="0">
    <w:p w14:paraId="1BEE4BEE" w14:textId="77777777" w:rsidR="00724149" w:rsidRDefault="00724149" w:rsidP="0006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691121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16"/>
        <w:szCs w:val="16"/>
      </w:rPr>
    </w:sdtEndPr>
    <w:sdtContent>
      <w:p w14:paraId="55B4CF7F" w14:textId="77777777" w:rsidR="00F6479D" w:rsidRPr="00DA6D4E" w:rsidRDefault="00F6479D">
        <w:pPr>
          <w:pStyle w:val="Piedepgina"/>
          <w:jc w:val="right"/>
          <w:rPr>
            <w:rFonts w:ascii="Courier New" w:hAnsi="Courier New" w:cs="Courier New"/>
            <w:sz w:val="16"/>
            <w:szCs w:val="16"/>
          </w:rPr>
        </w:pPr>
        <w:r w:rsidRPr="00DA6D4E">
          <w:rPr>
            <w:rFonts w:ascii="Courier New" w:hAnsi="Courier New" w:cs="Courier New"/>
            <w:sz w:val="16"/>
            <w:szCs w:val="16"/>
          </w:rPr>
          <w:fldChar w:fldCharType="begin"/>
        </w:r>
        <w:r w:rsidRPr="00DA6D4E">
          <w:rPr>
            <w:rFonts w:ascii="Courier New" w:hAnsi="Courier New" w:cs="Courier New"/>
            <w:sz w:val="16"/>
            <w:szCs w:val="16"/>
          </w:rPr>
          <w:instrText xml:space="preserve"> PAGE   \* MERGEFORMAT </w:instrText>
        </w:r>
        <w:r w:rsidRPr="00DA6D4E">
          <w:rPr>
            <w:rFonts w:ascii="Courier New" w:hAnsi="Courier New" w:cs="Courier New"/>
            <w:sz w:val="16"/>
            <w:szCs w:val="16"/>
          </w:rPr>
          <w:fldChar w:fldCharType="separate"/>
        </w:r>
        <w:r w:rsidR="00A464A8">
          <w:rPr>
            <w:rFonts w:ascii="Courier New" w:hAnsi="Courier New" w:cs="Courier New"/>
            <w:noProof/>
            <w:sz w:val="16"/>
            <w:szCs w:val="16"/>
          </w:rPr>
          <w:t>1</w:t>
        </w:r>
        <w:r w:rsidRPr="00DA6D4E">
          <w:rPr>
            <w:rFonts w:ascii="Courier New" w:hAnsi="Courier New" w:cs="Courier New"/>
            <w:noProof/>
            <w:sz w:val="16"/>
            <w:szCs w:val="16"/>
          </w:rPr>
          <w:fldChar w:fldCharType="end"/>
        </w:r>
        <w:r w:rsidRPr="00DA6D4E">
          <w:rPr>
            <w:rFonts w:ascii="Courier New" w:hAnsi="Courier New" w:cs="Courier New"/>
            <w:noProof/>
            <w:sz w:val="16"/>
            <w:szCs w:val="16"/>
          </w:rPr>
          <w:t xml:space="preserve"> de </w:t>
        </w:r>
        <w:r w:rsidRPr="00DA6D4E">
          <w:rPr>
            <w:rFonts w:ascii="Courier New" w:hAnsi="Courier New" w:cs="Courier New"/>
            <w:noProof/>
            <w:sz w:val="16"/>
            <w:szCs w:val="16"/>
          </w:rPr>
          <w:fldChar w:fldCharType="begin"/>
        </w:r>
        <w:r w:rsidRPr="00DA6D4E">
          <w:rPr>
            <w:rFonts w:ascii="Courier New" w:hAnsi="Courier New" w:cs="Courier New"/>
            <w:noProof/>
            <w:sz w:val="16"/>
            <w:szCs w:val="16"/>
          </w:rPr>
          <w:instrText xml:space="preserve"> NUMPAGES   \* MERGEFORMAT </w:instrText>
        </w:r>
        <w:r w:rsidRPr="00DA6D4E">
          <w:rPr>
            <w:rFonts w:ascii="Courier New" w:hAnsi="Courier New" w:cs="Courier New"/>
            <w:noProof/>
            <w:sz w:val="16"/>
            <w:szCs w:val="16"/>
          </w:rPr>
          <w:fldChar w:fldCharType="separate"/>
        </w:r>
        <w:r w:rsidR="00A464A8">
          <w:rPr>
            <w:rFonts w:ascii="Courier New" w:hAnsi="Courier New" w:cs="Courier New"/>
            <w:noProof/>
            <w:sz w:val="16"/>
            <w:szCs w:val="16"/>
          </w:rPr>
          <w:t>2</w:t>
        </w:r>
        <w:r w:rsidRPr="00DA6D4E">
          <w:rPr>
            <w:rFonts w:ascii="Courier New" w:hAnsi="Courier New" w:cs="Courier New"/>
            <w:noProof/>
            <w:sz w:val="16"/>
            <w:szCs w:val="16"/>
          </w:rPr>
          <w:fldChar w:fldCharType="end"/>
        </w:r>
      </w:p>
    </w:sdtContent>
  </w:sdt>
  <w:p w14:paraId="1489149B" w14:textId="77777777" w:rsidR="00F6479D" w:rsidRDefault="00F647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B7E8" w14:textId="77777777" w:rsidR="00724149" w:rsidRDefault="00724149" w:rsidP="00067EEC">
      <w:pPr>
        <w:spacing w:after="0" w:line="240" w:lineRule="auto"/>
      </w:pPr>
      <w:r>
        <w:separator/>
      </w:r>
    </w:p>
  </w:footnote>
  <w:footnote w:type="continuationSeparator" w:id="0">
    <w:p w14:paraId="59BDFCEE" w14:textId="77777777" w:rsidR="00724149" w:rsidRDefault="00724149" w:rsidP="00067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F46E" w14:textId="350EF7D1" w:rsidR="00F6479D" w:rsidRPr="00DA6D4E" w:rsidRDefault="002F1B8F" w:rsidP="009E29E0">
    <w:pPr>
      <w:pStyle w:val="Encabezado"/>
      <w:pBdr>
        <w:bottom w:val="single" w:sz="4" w:space="1" w:color="A6A6A6" w:themeColor="background1" w:themeShade="A6"/>
      </w:pBdr>
      <w:tabs>
        <w:tab w:val="clear" w:pos="8838"/>
        <w:tab w:val="right" w:pos="8505"/>
      </w:tabs>
      <w:ind w:left="-142" w:right="-143" w:firstLine="142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 xml:space="preserve">Implantación de Sistemas Operativos </w:t>
    </w:r>
    <w:r w:rsidR="00F6479D" w:rsidRPr="00DA6D4E">
      <w:rPr>
        <w:rFonts w:ascii="Courier New" w:hAnsi="Courier New" w:cs="Courier New"/>
        <w:sz w:val="16"/>
        <w:szCs w:val="16"/>
      </w:rPr>
      <w:tab/>
    </w:r>
    <w:r w:rsidR="00F6479D">
      <w:rPr>
        <w:rFonts w:ascii="Courier New" w:hAnsi="Courier New" w:cs="Courier New"/>
        <w:sz w:val="16"/>
        <w:szCs w:val="16"/>
      </w:rPr>
      <w:t>RAID</w:t>
    </w:r>
    <w:r>
      <w:rPr>
        <w:rFonts w:ascii="Courier New" w:hAnsi="Courier New" w:cs="Courier New"/>
        <w:sz w:val="16"/>
        <w:szCs w:val="16"/>
      </w:rPr>
      <w:t>1</w:t>
    </w:r>
    <w:r w:rsidR="00F6479D" w:rsidRPr="00DA6D4E">
      <w:rPr>
        <w:rFonts w:ascii="Courier New" w:hAnsi="Courier New" w:cs="Courier New"/>
        <w:sz w:val="16"/>
        <w:szCs w:val="16"/>
      </w:rPr>
      <w:t>_Práctica</w:t>
    </w:r>
    <w:r w:rsidR="00F6479D">
      <w:rPr>
        <w:rFonts w:ascii="Courier New" w:hAnsi="Courier New" w:cs="Courier New"/>
        <w:sz w:val="16"/>
        <w:szCs w:val="16"/>
      </w:rPr>
      <w:t>-</w:t>
    </w:r>
    <w:r w:rsidR="00E34EDA">
      <w:rPr>
        <w:rFonts w:ascii="Courier New" w:hAnsi="Courier New" w:cs="Courier New"/>
        <w:sz w:val="16"/>
        <w:szCs w:val="16"/>
      </w:rPr>
      <w:t>WINDOW</w:t>
    </w:r>
    <w:r w:rsidR="009C7010">
      <w:rPr>
        <w:rFonts w:ascii="Courier New" w:hAnsi="Courier New" w:cs="Courier New"/>
        <w:sz w:val="16"/>
        <w:szCs w:val="16"/>
      </w:rPr>
      <w:t>S2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C00"/>
    <w:multiLevelType w:val="hybridMultilevel"/>
    <w:tmpl w:val="29D06F44"/>
    <w:lvl w:ilvl="0" w:tplc="B328B1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27F2"/>
    <w:multiLevelType w:val="multilevel"/>
    <w:tmpl w:val="409E754C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C2C32"/>
    <w:multiLevelType w:val="hybridMultilevel"/>
    <w:tmpl w:val="19AC57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338C9"/>
    <w:multiLevelType w:val="hybridMultilevel"/>
    <w:tmpl w:val="F0DA6E10"/>
    <w:lvl w:ilvl="0" w:tplc="31F054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B24F3"/>
    <w:multiLevelType w:val="hybridMultilevel"/>
    <w:tmpl w:val="473C2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93325"/>
    <w:multiLevelType w:val="hybridMultilevel"/>
    <w:tmpl w:val="741A88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F01F1"/>
    <w:multiLevelType w:val="hybridMultilevel"/>
    <w:tmpl w:val="1C786B3A"/>
    <w:lvl w:ilvl="0" w:tplc="FF2C0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B22E7"/>
    <w:multiLevelType w:val="hybridMultilevel"/>
    <w:tmpl w:val="60FAD6F2"/>
    <w:lvl w:ilvl="0" w:tplc="BBB4727A">
      <w:start w:val="1"/>
      <w:numFmt w:val="decimal"/>
      <w:pStyle w:val="T1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719F9"/>
    <w:multiLevelType w:val="hybridMultilevel"/>
    <w:tmpl w:val="C5863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65319"/>
    <w:multiLevelType w:val="hybridMultilevel"/>
    <w:tmpl w:val="61E05F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201012">
    <w:abstractNumId w:val="7"/>
  </w:num>
  <w:num w:numId="2" w16cid:durableId="1811678055">
    <w:abstractNumId w:val="5"/>
  </w:num>
  <w:num w:numId="3" w16cid:durableId="1767995660">
    <w:abstractNumId w:val="2"/>
  </w:num>
  <w:num w:numId="4" w16cid:durableId="1682588282">
    <w:abstractNumId w:val="3"/>
  </w:num>
  <w:num w:numId="5" w16cid:durableId="1378705730">
    <w:abstractNumId w:val="4"/>
  </w:num>
  <w:num w:numId="6" w16cid:durableId="1102535999">
    <w:abstractNumId w:val="1"/>
  </w:num>
  <w:num w:numId="7" w16cid:durableId="56323875">
    <w:abstractNumId w:val="6"/>
  </w:num>
  <w:num w:numId="8" w16cid:durableId="1546868699">
    <w:abstractNumId w:val="9"/>
  </w:num>
  <w:num w:numId="9" w16cid:durableId="103768496">
    <w:abstractNumId w:val="0"/>
  </w:num>
  <w:num w:numId="10" w16cid:durableId="967467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D4"/>
    <w:rsid w:val="00067EEC"/>
    <w:rsid w:val="000D05D4"/>
    <w:rsid w:val="001007D3"/>
    <w:rsid w:val="00103CFE"/>
    <w:rsid w:val="00117C9E"/>
    <w:rsid w:val="00126EA1"/>
    <w:rsid w:val="00142F14"/>
    <w:rsid w:val="001445A4"/>
    <w:rsid w:val="00150D03"/>
    <w:rsid w:val="001771EC"/>
    <w:rsid w:val="001D34B4"/>
    <w:rsid w:val="00250761"/>
    <w:rsid w:val="00295A0E"/>
    <w:rsid w:val="002A72EF"/>
    <w:rsid w:val="002F1B8F"/>
    <w:rsid w:val="003E6C7B"/>
    <w:rsid w:val="004611FE"/>
    <w:rsid w:val="004613B4"/>
    <w:rsid w:val="004A361C"/>
    <w:rsid w:val="004C3452"/>
    <w:rsid w:val="004C3BE1"/>
    <w:rsid w:val="004C654F"/>
    <w:rsid w:val="005028CE"/>
    <w:rsid w:val="00512378"/>
    <w:rsid w:val="005227CB"/>
    <w:rsid w:val="00572B4E"/>
    <w:rsid w:val="005940A0"/>
    <w:rsid w:val="005A1523"/>
    <w:rsid w:val="005C0F4F"/>
    <w:rsid w:val="005E35A4"/>
    <w:rsid w:val="005E563F"/>
    <w:rsid w:val="0061501C"/>
    <w:rsid w:val="006224CD"/>
    <w:rsid w:val="006B33F8"/>
    <w:rsid w:val="00705A86"/>
    <w:rsid w:val="00711B7D"/>
    <w:rsid w:val="00711BB5"/>
    <w:rsid w:val="0071287B"/>
    <w:rsid w:val="00724149"/>
    <w:rsid w:val="00751C95"/>
    <w:rsid w:val="0075656F"/>
    <w:rsid w:val="00764F60"/>
    <w:rsid w:val="00773B4E"/>
    <w:rsid w:val="00781FBF"/>
    <w:rsid w:val="007B77DF"/>
    <w:rsid w:val="007D7DED"/>
    <w:rsid w:val="007E0FD3"/>
    <w:rsid w:val="008A6606"/>
    <w:rsid w:val="008B01F7"/>
    <w:rsid w:val="008F4F1E"/>
    <w:rsid w:val="00901D14"/>
    <w:rsid w:val="009061C4"/>
    <w:rsid w:val="00932C5D"/>
    <w:rsid w:val="00990009"/>
    <w:rsid w:val="00990245"/>
    <w:rsid w:val="009B3C2F"/>
    <w:rsid w:val="009C7010"/>
    <w:rsid w:val="009D6421"/>
    <w:rsid w:val="009D6F90"/>
    <w:rsid w:val="009E29E0"/>
    <w:rsid w:val="00A023F3"/>
    <w:rsid w:val="00A276C8"/>
    <w:rsid w:val="00A464A8"/>
    <w:rsid w:val="00A701A1"/>
    <w:rsid w:val="00AD6A6F"/>
    <w:rsid w:val="00B02B39"/>
    <w:rsid w:val="00B049C6"/>
    <w:rsid w:val="00B2347B"/>
    <w:rsid w:val="00B26399"/>
    <w:rsid w:val="00B45C6E"/>
    <w:rsid w:val="00BC6439"/>
    <w:rsid w:val="00C57357"/>
    <w:rsid w:val="00CC4FAC"/>
    <w:rsid w:val="00CD2FB2"/>
    <w:rsid w:val="00D6373A"/>
    <w:rsid w:val="00D73E8A"/>
    <w:rsid w:val="00DA6D4E"/>
    <w:rsid w:val="00DE4B85"/>
    <w:rsid w:val="00E00266"/>
    <w:rsid w:val="00E04677"/>
    <w:rsid w:val="00E34EDA"/>
    <w:rsid w:val="00E71403"/>
    <w:rsid w:val="00E71DED"/>
    <w:rsid w:val="00E82FDA"/>
    <w:rsid w:val="00E95683"/>
    <w:rsid w:val="00EB266E"/>
    <w:rsid w:val="00EB2EAC"/>
    <w:rsid w:val="00EE2259"/>
    <w:rsid w:val="00F4637B"/>
    <w:rsid w:val="00F6479D"/>
    <w:rsid w:val="00F91CD9"/>
    <w:rsid w:val="00FC1046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ACFF4"/>
  <w15:docId w15:val="{C0274AD6-BDA5-441B-94B1-87878079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FE"/>
  </w:style>
  <w:style w:type="paragraph" w:styleId="Ttulo2">
    <w:name w:val="heading 2"/>
    <w:basedOn w:val="Normal"/>
    <w:next w:val="Normal"/>
    <w:link w:val="Ttulo2Car"/>
    <w:uiPriority w:val="99"/>
    <w:qFormat/>
    <w:rsid w:val="005E563F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Calibri"/>
      <w:b/>
      <w:bCs/>
      <w:color w:val="1F497D"/>
      <w:sz w:val="28"/>
      <w:szCs w:val="28"/>
      <w:lang w:eastAsia="es-ES"/>
    </w:rPr>
  </w:style>
  <w:style w:type="paragraph" w:styleId="Ttulo3">
    <w:name w:val="heading 3"/>
    <w:basedOn w:val="Normal"/>
    <w:link w:val="Ttulo3Car"/>
    <w:uiPriority w:val="99"/>
    <w:qFormat/>
    <w:rsid w:val="005E563F"/>
    <w:pPr>
      <w:numPr>
        <w:numId w:val="6"/>
      </w:numPr>
      <w:spacing w:before="100" w:beforeAutospacing="1" w:after="100" w:afterAutospacing="1" w:line="240" w:lineRule="auto"/>
      <w:outlineLvl w:val="2"/>
    </w:pPr>
    <w:rPr>
      <w:rFonts w:ascii="Calibri" w:eastAsia="Times New Roman" w:hAnsi="Calibri" w:cs="Calibri"/>
      <w:b/>
      <w:bCs/>
      <w:color w:val="E36C0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50761"/>
    <w:rPr>
      <w:color w:val="0000FF" w:themeColor="hyperlink"/>
      <w:u w:val="single"/>
    </w:rPr>
  </w:style>
  <w:style w:type="paragraph" w:customStyle="1" w:styleId="T1">
    <w:name w:val="_T1"/>
    <w:basedOn w:val="NormalWeb"/>
    <w:qFormat/>
    <w:rsid w:val="000D05D4"/>
    <w:pPr>
      <w:numPr>
        <w:numId w:val="1"/>
      </w:numPr>
      <w:shd w:val="clear" w:color="auto" w:fill="000000" w:themeFill="text1"/>
      <w:spacing w:before="120" w:beforeAutospacing="0" w:after="240" w:afterAutospacing="0" w:line="276" w:lineRule="auto"/>
      <w:ind w:left="0" w:hanging="357"/>
    </w:pPr>
    <w:rPr>
      <w:rFonts w:asciiTheme="minorHAnsi" w:hAnsiTheme="minorHAnsi" w:cstheme="minorHAnsi"/>
      <w:b/>
      <w:color w:val="F79646" w:themeColor="accent6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37B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F4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66E"/>
    <w:rPr>
      <w:rFonts w:ascii="Tahoma" w:hAnsi="Tahoma" w:cs="Tahoma"/>
      <w:sz w:val="16"/>
      <w:szCs w:val="16"/>
    </w:rPr>
  </w:style>
  <w:style w:type="paragraph" w:customStyle="1" w:styleId="T2">
    <w:name w:val="_T2"/>
    <w:basedOn w:val="NormalWeb"/>
    <w:qFormat/>
    <w:rsid w:val="004611FE"/>
    <w:pPr>
      <w:spacing w:before="120" w:beforeAutospacing="0" w:after="120" w:afterAutospacing="0" w:line="276" w:lineRule="auto"/>
    </w:pPr>
    <w:rPr>
      <w:rFonts w:ascii="Consolas" w:hAnsi="Consolas" w:cs="Consolas"/>
      <w:b/>
      <w:color w:val="1F497D" w:themeColor="text2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7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EEC"/>
  </w:style>
  <w:style w:type="paragraph" w:styleId="Piedepgina">
    <w:name w:val="footer"/>
    <w:basedOn w:val="Normal"/>
    <w:link w:val="PiedepginaCar"/>
    <w:uiPriority w:val="99"/>
    <w:unhideWhenUsed/>
    <w:rsid w:val="00067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EEC"/>
  </w:style>
  <w:style w:type="character" w:customStyle="1" w:styleId="shorttext1">
    <w:name w:val="short_text1"/>
    <w:basedOn w:val="Fuentedeprrafopredeter"/>
    <w:rsid w:val="005C0F4F"/>
    <w:rPr>
      <w:sz w:val="29"/>
      <w:szCs w:val="29"/>
    </w:rPr>
  </w:style>
  <w:style w:type="paragraph" w:styleId="Prrafodelista">
    <w:name w:val="List Paragraph"/>
    <w:basedOn w:val="Normal"/>
    <w:uiPriority w:val="99"/>
    <w:qFormat/>
    <w:rsid w:val="009061C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E0FD3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9"/>
    <w:rsid w:val="005E563F"/>
    <w:rPr>
      <w:rFonts w:ascii="Calibri" w:eastAsia="Times New Roman" w:hAnsi="Calibri" w:cs="Calibri"/>
      <w:b/>
      <w:bCs/>
      <w:color w:val="1F497D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5E563F"/>
    <w:rPr>
      <w:rFonts w:ascii="Calibri" w:eastAsia="Times New Roman" w:hAnsi="Calibri" w:cs="Calibri"/>
      <w:b/>
      <w:bCs/>
      <w:color w:val="E36C0A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Sep2010\Pr&#225;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Práctica.dotx</Template>
  <TotalTime>2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Ana Maria Herrero Francisco</cp:lastModifiedBy>
  <cp:revision>2</cp:revision>
  <cp:lastPrinted>2010-08-04T08:01:00Z</cp:lastPrinted>
  <dcterms:created xsi:type="dcterms:W3CDTF">2024-02-05T17:49:00Z</dcterms:created>
  <dcterms:modified xsi:type="dcterms:W3CDTF">2024-02-05T17:49:00Z</dcterms:modified>
</cp:coreProperties>
</file>